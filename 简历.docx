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DB" w:rsidRDefault="00CC45A2">
      <w:r w:rsidRPr="00CC45A2">
        <w:rPr>
          <w:noProof/>
        </w:rPr>
        <w:drawing>
          <wp:anchor distT="0" distB="0" distL="114300" distR="114300" simplePos="0" relativeHeight="251844608" behindDoc="1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-314325</wp:posOffset>
            </wp:positionV>
            <wp:extent cx="1102699" cy="1492885"/>
            <wp:effectExtent l="0" t="0" r="2540" b="0"/>
            <wp:wrapNone/>
            <wp:docPr id="5" name="图片 5" descr="C:\Users\01386893\AppData\Local\sfim\NIM\cf2a5b0851d65ce9f90c986693bead74\image\6e32e360bca7fc578dd21122974ce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386893\AppData\Local\sfim\NIM\cf2a5b0851d65ce9f90c986693bead74\image\6e32e360bca7fc578dd21122974ce99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699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-455930</wp:posOffset>
                </wp:positionV>
                <wp:extent cx="400050" cy="1236345"/>
                <wp:effectExtent l="0" t="0" r="0" b="1905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720" y="1270"/>
                          <a:ext cx="400050" cy="12363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0DB" w:rsidRDefault="00D25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流程图: 可选过程 139" o:spid="_x0000_s1026" style="position:absolute;left:0;text-align:left;margin-left:-2.4pt;margin-top:-35.9pt;width:31.5pt;height:97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" fillcolor="#ffc000" stroked="f" strokeweight="2pt">
                <v:textbox>
                  <w:txbxContent>
                    <w:p w:rsidR="008C40DB" w:rsidRDefault="00D25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-186690</wp:posOffset>
                </wp:positionV>
                <wp:extent cx="1697990" cy="638175"/>
                <wp:effectExtent l="0" t="0" r="0" b="0"/>
                <wp:wrapNone/>
                <wp:docPr id="1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270510"/>
                          <a:ext cx="169799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C023F4">
                            <w:pPr>
                              <w:jc w:val="distribute"/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罗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52"/>
                                <w:szCs w:val="52"/>
                              </w:rPr>
                              <w:t>琥麒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7" type="#_x0000_t202" style="position:absolute;left:0;text-align:left;margin-left:64.15pt;margin-top:-14.7pt;width:133.7pt;height:5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" filled="f" stroked="f" strokeweight=".5pt">
                <v:textbox>
                  <w:txbxContent>
                    <w:p w:rsidR="008C40DB" w:rsidRDefault="00C023F4">
                      <w:pPr>
                        <w:jc w:val="distribute"/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>罗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52"/>
                          <w:szCs w:val="52"/>
                        </w:rPr>
                        <w:t>琥麒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-456565</wp:posOffset>
                </wp:positionV>
                <wp:extent cx="7710170" cy="10745470"/>
                <wp:effectExtent l="0" t="0" r="508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646430"/>
                          <a:ext cx="7710170" cy="10745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5A2" w:rsidRDefault="00CC45A2" w:rsidP="00B4640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9" o:spid="_x0000_s1028" style="position:absolute;left:0;text-align:left;margin-left:-35.5pt;margin-top:-35.95pt;width:607.1pt;height:846.1pt;z-index:-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" fillcolor="white [3212]" stroked="f" strokeweight="2pt">
                <v:textbox>
                  <w:txbxContent>
                    <w:p w:rsidR="00CC45A2" w:rsidRDefault="00CC45A2" w:rsidP="00B4640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-466725</wp:posOffset>
                </wp:positionV>
                <wp:extent cx="1677035" cy="0"/>
                <wp:effectExtent l="0" t="0" r="0" b="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680" y="-9525"/>
                          <a:ext cx="1677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B85C" id="直接连接符 147" o:spid="_x0000_s1026" style="position:absolute;left:0;text-align:left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-36.75pt" to="394.4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" strokecolor="#4579b8 [3044]"/>
            </w:pict>
          </mc:Fallback>
        </mc:AlternateContent>
      </w:r>
      <w:r w:rsidR="00D2579B">
        <w:rPr>
          <w:rFonts w:hint="eastAsia"/>
        </w:rPr>
        <w:t xml:space="preserve"> </w:t>
      </w:r>
    </w:p>
    <w:p w:rsidR="008C40DB" w:rsidRDefault="00D2579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124460</wp:posOffset>
                </wp:positionV>
                <wp:extent cx="1530985" cy="30226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786765"/>
                          <a:ext cx="153098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0DB" w:rsidRDefault="008C40DB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29" type="#_x0000_t202" style="position:absolute;left:0;text-align:left;margin-left:223.5pt;margin-top:9.8pt;width:120.55pt;height:23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" filled="f" stroked="f" strokeweight=".5pt">
                <v:textbox>
                  <w:txbxContent>
                    <w:p w:rsidR="008C40DB" w:rsidRDefault="008C40DB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96520</wp:posOffset>
                </wp:positionV>
                <wp:extent cx="1678940" cy="371475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785495"/>
                          <a:ext cx="16789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0DB" w:rsidRDefault="00C023F4" w:rsidP="00C023F4"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</w:rPr>
                              <w:t>UO  HU</w:t>
                            </w:r>
                            <w:proofErr w:type="gramEnd"/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</w:rPr>
                              <w:t xml:space="preserve">   QI</w:t>
                            </w:r>
                          </w:p>
                          <w:p w:rsidR="00C023F4" w:rsidRDefault="00C023F4" w:rsidP="00C023F4">
                            <w:pPr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2" o:spid="_x0000_s1030" type="#_x0000_t202" style="position:absolute;left:0;text-align:left;margin-left:65.5pt;margin-top:7.6pt;width:132.2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" filled="f" stroked="f" strokeweight=".5pt">
                <v:textbox>
                  <w:txbxContent>
                    <w:p w:rsidR="008C40DB" w:rsidRDefault="00C023F4" w:rsidP="00C023F4"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</w:rPr>
                      </w:pPr>
                      <w:proofErr w:type="gramStart"/>
                      <w:r>
                        <w:rPr>
                          <w:rFonts w:ascii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32"/>
                        </w:rPr>
                        <w:t>L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</w:rPr>
                        <w:t>UO  HU</w:t>
                      </w:r>
                      <w:proofErr w:type="gramEnd"/>
                      <w: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</w:rPr>
                        <w:t xml:space="preserve">   QI</w:t>
                      </w:r>
                    </w:p>
                    <w:p w:rsidR="00C023F4" w:rsidRDefault="00C023F4" w:rsidP="00C023F4">
                      <w:pPr>
                        <w:rPr>
                          <w:rFonts w:ascii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40DB" w:rsidRDefault="002010FD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370840</wp:posOffset>
                </wp:positionV>
                <wp:extent cx="95250" cy="171450"/>
                <wp:effectExtent l="19685" t="0" r="37465" b="0"/>
                <wp:wrapNone/>
                <wp:docPr id="15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60AAEB99" id="定位" o:spid="_x0000_s1026" style="position:absolute;left:0;text-align:left;margin-left:166.1pt;margin-top:29.2pt;width:7.5pt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ffc000" stroked="f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619125</wp:posOffset>
                </wp:positionV>
                <wp:extent cx="162560" cy="109220"/>
                <wp:effectExtent l="0" t="0" r="8890" b="508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6104372" id="信息" o:spid="_x0000_s1026" style="position:absolute;left:0;text-align:left;margin-left:163.8pt;margin-top:48.75pt;width:12.8pt;height:8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" path="m1897867,1805825r587870,509909l3073607,1805825,4820061,3320682r-4668648,l1897867,1805825xm,159634l1788328,1710812,,3261996,,159634xm4974795,156753r,3108119l3183146,1710812,4974795,156753xm35040,l4936434,,2485737,2125709,35040,xe" fillcolor="#ffc000" stroked="f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618490</wp:posOffset>
                </wp:positionV>
                <wp:extent cx="114300" cy="171450"/>
                <wp:effectExtent l="0" t="0" r="0" b="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14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13C5131" id="电话" o:spid="_x0000_s1026" style="position:absolute;left:0;text-align:left;margin-left:76.15pt;margin-top:48.7pt;width:9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ffc000" stroked="f" strokeweight="2pt">
                <v:path arrowok="t" o:connecttype="custom" o:connectlocs="35137,0;41617,6210;50687,37259;48096,45953;32546,54646;62350,120471;77256,111468;86971,113019;111592,136616;112887,145310;98633,166423;85675,168907;150,9936;9221,2484;35137,0" o:connectangles="0,0,0,0,0,0,0,0,0,0,0,0,0,0,0"/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281940</wp:posOffset>
                </wp:positionV>
                <wp:extent cx="5534025" cy="76200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FD" w:rsidRDefault="00C023F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2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0</w:t>
                            </w:r>
                            <w:r w:rsidR="00D2579B">
                              <w:rPr>
                                <w:rFonts w:hint="eastAsia"/>
                                <w:color w:val="262626" w:themeColor="text1" w:themeTint="D9"/>
                              </w:rPr>
                              <w:t>岁</w:t>
                            </w:r>
                            <w:r w:rsidR="00D2579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="00B4640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2010FD">
                              <w:rPr>
                                <w:color w:val="262626" w:themeColor="text1" w:themeTint="D9"/>
                              </w:rPr>
                              <w:t xml:space="preserve">          </w:t>
                            </w:r>
                            <w:r w:rsidR="00B46405">
                              <w:rPr>
                                <w:rFonts w:hint="eastAsia"/>
                                <w:color w:val="262626" w:themeColor="text1" w:themeTint="D9"/>
                              </w:rPr>
                              <w:t>湖南省邵阳市</w:t>
                            </w:r>
                            <w:r w:rsidR="00D2579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</w:t>
                            </w:r>
                            <w:r w:rsidR="00D2579B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 w:rsidR="00B4640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:rsidR="008C40DB" w:rsidRDefault="00B4640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15873779522</w:t>
                            </w:r>
                            <w:r w:rsidR="00D2579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   </w:t>
                            </w:r>
                            <w:r w:rsidR="00D2579B">
                              <w:rPr>
                                <w:color w:val="262626" w:themeColor="text1" w:themeTint="D9"/>
                              </w:rPr>
                              <w:t xml:space="preserve">  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B46405">
                              <w:rPr>
                                <w:color w:val="262626" w:themeColor="text1" w:themeTint="D9"/>
                              </w:rPr>
                              <w:t>1499917566</w:t>
                            </w:r>
                            <w:r w:rsidRPr="00B46405">
                              <w:rPr>
                                <w:rFonts w:hint="eastAsia"/>
                                <w:color w:val="262626" w:themeColor="text1" w:themeTint="D9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4" o:spid="_x0000_s1031" type="#_x0000_t202" style="position:absolute;left:0;text-align:left;margin-left:86.25pt;margin-top:22.2pt;width:435.75pt;height:6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" filled="f" stroked="f" strokeweight=".5pt">
                <v:textbox>
                  <w:txbxContent>
                    <w:p w:rsidR="002010FD" w:rsidRDefault="00C023F4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2</w:t>
                      </w:r>
                      <w:r>
                        <w:rPr>
                          <w:color w:val="262626" w:themeColor="text1" w:themeTint="D9"/>
                        </w:rPr>
                        <w:t>0</w:t>
                      </w:r>
                      <w:r w:rsidR="00D2579B">
                        <w:rPr>
                          <w:rFonts w:hint="eastAsia"/>
                          <w:color w:val="262626" w:themeColor="text1" w:themeTint="D9"/>
                        </w:rPr>
                        <w:t>岁</w:t>
                      </w:r>
                      <w:r w:rsidR="00D2579B">
                        <w:rPr>
                          <w:rFonts w:hint="eastAsia"/>
                          <w:color w:val="262626" w:themeColor="text1" w:themeTint="D9"/>
                        </w:rPr>
                        <w:t xml:space="preserve">     </w:t>
                      </w:r>
                      <w:r>
                        <w:rPr>
                          <w:color w:val="262626" w:themeColor="text1" w:themeTint="D9"/>
                        </w:rPr>
                        <w:t xml:space="preserve">  </w:t>
                      </w:r>
                      <w:r w:rsidR="00B46405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2010FD">
                        <w:rPr>
                          <w:color w:val="262626" w:themeColor="text1" w:themeTint="D9"/>
                        </w:rPr>
                        <w:t xml:space="preserve">          </w:t>
                      </w:r>
                      <w:r w:rsidR="00B46405">
                        <w:rPr>
                          <w:rFonts w:hint="eastAsia"/>
                          <w:color w:val="262626" w:themeColor="text1" w:themeTint="D9"/>
                        </w:rPr>
                        <w:t>湖南省邵阳市</w:t>
                      </w:r>
                      <w:r w:rsidR="00D2579B">
                        <w:rPr>
                          <w:rFonts w:hint="eastAsia"/>
                          <w:color w:val="262626" w:themeColor="text1" w:themeTint="D9"/>
                        </w:rPr>
                        <w:t xml:space="preserve">    </w:t>
                      </w:r>
                      <w:r w:rsidR="00D2579B">
                        <w:rPr>
                          <w:color w:val="262626" w:themeColor="text1" w:themeTint="D9"/>
                        </w:rPr>
                        <w:t xml:space="preserve">   </w:t>
                      </w:r>
                      <w:r w:rsidR="00B46405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  <w:p w:rsidR="008C40DB" w:rsidRDefault="00B46405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15873779522</w:t>
                      </w:r>
                      <w:r w:rsidR="00D2579B">
                        <w:rPr>
                          <w:rFonts w:hint="eastAsia"/>
                          <w:color w:val="262626" w:themeColor="text1" w:themeTint="D9"/>
                        </w:rPr>
                        <w:t xml:space="preserve">    </w:t>
                      </w:r>
                      <w:r w:rsidR="00D2579B">
                        <w:rPr>
                          <w:color w:val="262626" w:themeColor="text1" w:themeTint="D9"/>
                        </w:rPr>
                        <w:t xml:space="preserve">   </w:t>
                      </w:r>
                      <w:r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B46405">
                        <w:rPr>
                          <w:color w:val="262626" w:themeColor="text1" w:themeTint="D9"/>
                        </w:rPr>
                        <w:t>1499917566</w:t>
                      </w:r>
                      <w:r w:rsidRPr="00B46405">
                        <w:rPr>
                          <w:rFonts w:hint="eastAsia"/>
                          <w:color w:val="262626" w:themeColor="text1" w:themeTint="D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7087870</wp:posOffset>
                </wp:positionV>
                <wp:extent cx="4657725" cy="1000125"/>
                <wp:effectExtent l="0" t="0" r="0" b="0"/>
                <wp:wrapNone/>
                <wp:docPr id="68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C40DB" w:rsidRDefault="00703C5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曾在学校担任过教官</w:t>
                            </w:r>
                            <w:r w:rsidR="00CC45A2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，能吃苦，听从上级命令</w:t>
                            </w:r>
                            <w:r w:rsidR="00433C97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；</w:t>
                            </w:r>
                          </w:p>
                          <w:p w:rsidR="00CC45A2" w:rsidRDefault="00CC45A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求上进，态度端正</w:t>
                            </w:r>
                            <w:r w:rsidR="00433C97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；</w:t>
                            </w:r>
                          </w:p>
                          <w:p w:rsidR="008C40DB" w:rsidRDefault="00D2579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  <w:r w:rsidR="00433C97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6.3pt;margin-top:558.1pt;width:366.75pt;height:78.7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" filled="f" stroked="f">
                <v:textbox>
                  <w:txbxContent>
                    <w:p w:rsidR="008C40DB" w:rsidRDefault="00703C5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曾在学校担任过教官</w:t>
                      </w:r>
                      <w:r w:rsidR="00CC45A2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，能吃苦，听从上级命令</w:t>
                      </w:r>
                      <w:r w:rsidR="00433C97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；</w:t>
                      </w:r>
                    </w:p>
                    <w:p w:rsidR="00CC45A2" w:rsidRDefault="00CC45A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求上进，态度端正</w:t>
                      </w:r>
                      <w:r w:rsidR="00433C97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；</w:t>
                      </w:r>
                    </w:p>
                    <w:p w:rsidR="008C40DB" w:rsidRDefault="00D2579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  <w:r w:rsidR="00433C97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6592570</wp:posOffset>
                </wp:positionV>
                <wp:extent cx="952500" cy="419100"/>
                <wp:effectExtent l="0" t="0" r="0" b="0"/>
                <wp:wrapNone/>
                <wp:docPr id="8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D2579B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3" type="#_x0000_t202" style="position:absolute;left:0;text-align:left;margin-left:37.05pt;margin-top:519.1pt;width:75pt;height:33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" filled="f" stroked="f" strokeweight=".5pt">
                <v:textbox>
                  <w:txbxContent>
                    <w:p w:rsidR="008C40DB" w:rsidRDefault="00D2579B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g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6621780</wp:posOffset>
                </wp:positionV>
                <wp:extent cx="322580" cy="322580"/>
                <wp:effectExtent l="0" t="0" r="1270" b="127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529" y="81551"/>
                          <a:chExt cx="508" cy="508"/>
                        </a:xfrm>
                      </wpg:grpSpPr>
                      <wps:wsp>
                        <wps:cNvPr id="99" name="椭圆 99"/>
                        <wps:cNvSpPr/>
                        <wps:spPr>
                          <a:xfrm>
                            <a:off x="529" y="81551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书写"/>
                        <wps:cNvSpPr/>
                        <wps:spPr bwMode="auto">
                          <a:xfrm>
                            <a:off x="644" y="81657"/>
                            <a:ext cx="278" cy="296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3A33A" id="组合 101" o:spid="_x0000_s1026" style="position:absolute;left:0;text-align:left;margin-left:9.4pt;margin-top:521.4pt;width:25.4pt;height:25.4pt;z-index:251540480" coordorigin="529,81551" coordsize="508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">
                <v:oval id="椭圆 99" o:spid="_x0000_s1027" style="position:absolute;left:529;top:81551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" fillcolor="#ffc000" stroked="f" strokeweight="2pt"/>
                <v:shape id="书写" o:spid="_x0000_s1028" style="position:absolute;left:644;top:81657;width:278;height:296;visibility:visible;mso-wrap-style:square;v-text-anchor:middle-center" coordsize="3927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fillcolor="white [3212]" stroked="f">
                  <v:path arrowok="t" o:connecttype="custom" o:connectlocs="125128,23211;119223,29428;99596,8669;105501,2418;113092,2176;125355,15128;125128,23211;73059,78301;53432,57508;96611,11813;116239,32605;73059,78301;70334,81168;42856,89492;50706,60410;70334,81168;24980,17097;12717,30188;12717,109076;24980,122132;99110,122132;111372,109076;111372,57232;124057,44142;124057,113877;103197,135671;20471,135671;0,113877;0,26699;20471,3558;85971,3558;73675,17097;24980,17097" o:connectangles="0,0,0,0,0,0,0,0,0,0,0,0,0,0,0,0,0,0,0,0,0,0,0,0,0,0,0,0,0,0,0,0,0"/>
                </v:shape>
              </v:group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5367020</wp:posOffset>
                </wp:positionV>
                <wp:extent cx="952500" cy="419100"/>
                <wp:effectExtent l="0" t="0" r="0" b="0"/>
                <wp:wrapNone/>
                <wp:docPr id="8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D2579B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4" type="#_x0000_t202" style="position:absolute;left:0;text-align:left;margin-left:35.05pt;margin-top:422.6pt;width:75pt;height:3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" filled="f" stroked="f" strokeweight=".5pt">
                <v:textbox>
                  <w:txbxContent>
                    <w:p w:rsidR="008C40DB" w:rsidRDefault="00D2579B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g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5381625</wp:posOffset>
                </wp:positionV>
                <wp:extent cx="322580" cy="322580"/>
                <wp:effectExtent l="0" t="0" r="1270" b="127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974" y="80018"/>
                          <a:chExt cx="508" cy="508"/>
                        </a:xfrm>
                      </wpg:grpSpPr>
                      <wps:wsp>
                        <wps:cNvPr id="103" name="椭圆 99"/>
                        <wps:cNvSpPr/>
                        <wps:spPr>
                          <a:xfrm>
                            <a:off x="974" y="80018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书"/>
                        <wps:cNvSpPr/>
                        <wps:spPr bwMode="auto">
                          <a:xfrm>
                            <a:off x="1099" y="80132"/>
                            <a:ext cx="259" cy="28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9B8D" id="组合 107" o:spid="_x0000_s1026" style="position:absolute;left:0;text-align:left;margin-left:8.85pt;margin-top:423.75pt;width:25.4pt;height:25.4pt;z-index:251586560" coordorigin="974,80018" coordsize="508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">
                <v:oval id="椭圆 99" o:spid="_x0000_s1027" style="position:absolute;left:974;top:80018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" fillcolor="#ffc000" stroked="f" strokeweight="2pt"/>
                <v:shape id="书" o:spid="_x0000_s1028" style="position:absolute;left:1099;top:80132;width:259;height:280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fillcolor="white [3212]" stroked="f">
                  <v:path arrowok="t" o:connecttype="custom" o:connectlocs="48,23;49,23;52,28;40,47;38,48;31,48;31,54;30,56;30,56;28,56;23,52;18,56;17,56;16,54;16,40;18,33;19,33;33,33;31,41;36,41;48,23;35,0;48,1;50,6;36,26;34,27;13,27;7,36;10,40;12,41;12,48;0,37;0,31;16,4;20,1;35,0" o:connectangles="0,0,0,0,0,0,0,0,0,0,0,0,0,0,0,0,0,0,0,0,0,0,0,0,0,0,0,0,0,0,0,0,0,0,0,0"/>
                </v:shape>
              </v:group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6307455</wp:posOffset>
                </wp:positionV>
                <wp:extent cx="6505575" cy="0"/>
                <wp:effectExtent l="0" t="0" r="0" b="0"/>
                <wp:wrapNone/>
                <wp:docPr id="91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8FBB6" id="直接连接符 290" o:spid="_x0000_s1026" style="position:absolute;left:0;text-align:lef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496.65pt" to="522.3pt,4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" strokecolor="#bfbfbf" strokeweight="1pt">
                <v:stroke dashstyle="dash"/>
              </v:lin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5844541</wp:posOffset>
                </wp:positionV>
                <wp:extent cx="5133975" cy="342900"/>
                <wp:effectExtent l="0" t="0" r="0" b="0"/>
                <wp:wrapNone/>
                <wp:docPr id="6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C564AF" w:rsidRDefault="00C564A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熟练运用（1）C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AD</w:t>
                            </w: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制图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南方C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ASS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="00B46405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3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excel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 w:rsidR="006F09B3"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4</w:t>
                            </w:r>
                            <w:r w:rsidR="006F09B3"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word</w:t>
                            </w:r>
                          </w:p>
                          <w:p w:rsidR="008C40DB" w:rsidRDefault="008C40D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5" type="#_x0000_t202" style="position:absolute;left:0;text-align:left;margin-left:3.75pt;margin-top:460.2pt;width:404.25pt;height:27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" filled="f" stroked="f">
                <v:textbox>
                  <w:txbxContent>
                    <w:p w:rsidR="00C564AF" w:rsidRDefault="00C564A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熟练运用（1）C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AD</w:t>
                      </w: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制图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2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南方C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ASS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="00B46405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3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excel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 w:rsidR="006F09B3"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4</w:t>
                      </w:r>
                      <w:r w:rsidR="006F09B3"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word</w:t>
                      </w:r>
                    </w:p>
                    <w:p w:rsidR="008C40DB" w:rsidRDefault="008C40D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5128260</wp:posOffset>
                </wp:positionV>
                <wp:extent cx="6505575" cy="0"/>
                <wp:effectExtent l="0" t="0" r="0" b="0"/>
                <wp:wrapNone/>
                <wp:docPr id="90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DAC19" id="直接连接符 289" o:spid="_x0000_s1026" style="position:absolute;left:0;text-align:lef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403.8pt" to="518.55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" strokecolor="#bfbfbf" strokeweight="1pt">
                <v:stroke dashstyle="dash"/>
              </v:lin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4035425</wp:posOffset>
                </wp:positionV>
                <wp:extent cx="2981325" cy="1000760"/>
                <wp:effectExtent l="0" t="0" r="0" b="0"/>
                <wp:wrapNone/>
                <wp:docPr id="65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C40DB" w:rsidRDefault="00C564AF" w:rsidP="00C564AF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获得优秀教官</w:t>
                            </w:r>
                            <w:r w:rsidR="00703C54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证书</w:t>
                            </w:r>
                          </w:p>
                          <w:p w:rsidR="00703C54" w:rsidRDefault="00703C54" w:rsidP="00C564AF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018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学校系部篮球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比赛团体第一</w:t>
                            </w:r>
                          </w:p>
                          <w:p w:rsidR="00CC45A2" w:rsidRDefault="00CC45A2" w:rsidP="00C564AF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018在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民兵演习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中表现优异获得长沙开福区政府发放的奖金</w:t>
                            </w:r>
                          </w:p>
                          <w:p w:rsidR="00CC45A2" w:rsidRPr="00C564AF" w:rsidRDefault="00CC45A2" w:rsidP="00C564AF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6" type="#_x0000_t202" style="position:absolute;left:0;text-align:left;margin-left:-1.95pt;margin-top:317.75pt;width:234.75pt;height:78.8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" filled="f" stroked="f">
                <v:textbox>
                  <w:txbxContent>
                    <w:p w:rsidR="008C40DB" w:rsidRDefault="00C564AF" w:rsidP="00C564AF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2018</w:t>
                      </w:r>
                      <w:r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获得优秀教官</w:t>
                      </w:r>
                      <w:r w:rsidR="00703C54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证书</w:t>
                      </w:r>
                    </w:p>
                    <w:p w:rsidR="00703C54" w:rsidRDefault="00703C54" w:rsidP="00C564AF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018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学校系部篮球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比赛团体第一</w:t>
                      </w:r>
                    </w:p>
                    <w:p w:rsidR="00CC45A2" w:rsidRDefault="00CC45A2" w:rsidP="00C564AF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018在</w:t>
                      </w:r>
                      <w:proofErr w:type="gramStart"/>
                      <w:r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民兵演习</w:t>
                      </w:r>
                      <w:proofErr w:type="gramEnd"/>
                      <w:r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中表现优异获得长沙开福区政府发放的奖金</w:t>
                      </w:r>
                    </w:p>
                    <w:p w:rsidR="00CC45A2" w:rsidRPr="00C564AF" w:rsidRDefault="00CC45A2" w:rsidP="00C564AF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4035425</wp:posOffset>
                </wp:positionV>
                <wp:extent cx="2981325" cy="1000760"/>
                <wp:effectExtent l="0" t="0" r="0" b="0"/>
                <wp:wrapNone/>
                <wp:docPr id="66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C40DB" w:rsidRDefault="00C564A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初级C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AD</w:t>
                            </w:r>
                          </w:p>
                          <w:p w:rsidR="00C564AF" w:rsidRDefault="00C564A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普通计算机证</w:t>
                            </w:r>
                          </w:p>
                          <w:p w:rsidR="008C40DB" w:rsidRPr="00B46405" w:rsidRDefault="00C564A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</w:t>
                            </w:r>
                            <w:r>
                              <w:rPr>
                                <w:rFonts w:asci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驾驶证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7" type="#_x0000_t202" style="position:absolute;left:0;text-align:left;margin-left:259.05pt;margin-top:317.75pt;width:234.75pt;height:7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" filled="f" stroked="f">
                <v:textbox>
                  <w:txbxContent>
                    <w:p w:rsidR="008C40DB" w:rsidRDefault="00C564A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初级C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AD</w:t>
                      </w:r>
                    </w:p>
                    <w:p w:rsidR="00C564AF" w:rsidRDefault="00C564A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普通计算机证</w:t>
                      </w:r>
                    </w:p>
                    <w:p w:rsidR="008C40DB" w:rsidRPr="00B46405" w:rsidRDefault="00C564AF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C</w:t>
                      </w:r>
                      <w:r>
                        <w:rPr>
                          <w:rFonts w:asci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1</w:t>
                      </w:r>
                      <w:r>
                        <w:rPr>
                          <w:rFonts w:asci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驾驶证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3588385</wp:posOffset>
                </wp:positionV>
                <wp:extent cx="952500" cy="419100"/>
                <wp:effectExtent l="0" t="0" r="0" b="0"/>
                <wp:wrapNone/>
                <wp:docPr id="8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C564AF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证件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8" type="#_x0000_t202" style="position:absolute;left:0;text-align:left;margin-left:299.45pt;margin-top:282.55pt;width:7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" filled="f" stroked="f" strokeweight=".5pt">
                <v:textbox>
                  <w:txbxContent>
                    <w:p w:rsidR="008C40DB" w:rsidRDefault="00C564AF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证件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3609340</wp:posOffset>
                </wp:positionV>
                <wp:extent cx="322580" cy="322580"/>
                <wp:effectExtent l="0" t="0" r="1270" b="127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833" y="77413"/>
                          <a:chExt cx="508" cy="508"/>
                        </a:xfrm>
                      </wpg:grpSpPr>
                      <wps:wsp>
                        <wps:cNvPr id="119" name="椭圆 99"/>
                        <wps:cNvSpPr/>
                        <wps:spPr>
                          <a:xfrm>
                            <a:off x="6833" y="77413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图片 121" descr="书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77491"/>
                            <a:ext cx="352" cy="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F991E9" id="组合 129" o:spid="_x0000_s1026" style="position:absolute;left:0;text-align:left;margin-left:267.5pt;margin-top:284.2pt;width:25.4pt;height:25.4pt;z-index:251710464" coordorigin="6833,77413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">
                <v:oval id="椭圆 99" o:spid="_x0000_s1027" style="position:absolute;left:6833;top:77413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" fillcolor="#ffc000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1" o:spid="_x0000_s1028" type="#_x0000_t75" alt="书" style="position:absolute;left:6911;top:77491;width:35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">
                  <v:imagedata r:id="rId8" o:title="书"/>
                  <v:path arrowok="t"/>
                </v:shape>
              </v:group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3588385</wp:posOffset>
                </wp:positionV>
                <wp:extent cx="952500" cy="419100"/>
                <wp:effectExtent l="0" t="0" r="0" b="0"/>
                <wp:wrapNone/>
                <wp:docPr id="8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D2579B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9" type="#_x0000_t202" style="position:absolute;left:0;text-align:left;margin-left:35.05pt;margin-top:282.55pt;width:75pt;height:3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" filled="f" stroked="f" strokeweight=".5pt">
                <v:textbox>
                  <w:txbxContent>
                    <w:p w:rsidR="008C40DB" w:rsidRDefault="00D2579B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3609340</wp:posOffset>
                </wp:positionV>
                <wp:extent cx="322580" cy="322580"/>
                <wp:effectExtent l="0" t="0" r="1270" b="1270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745" y="77490"/>
                          <a:chExt cx="508" cy="508"/>
                        </a:xfrm>
                      </wpg:grpSpPr>
                      <wps:wsp>
                        <wps:cNvPr id="109" name="椭圆 99"/>
                        <wps:cNvSpPr/>
                        <wps:spPr>
                          <a:xfrm>
                            <a:off x="745" y="77490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图片 115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5" y="77580"/>
                            <a:ext cx="329" cy="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3235CD" id="组合 117" o:spid="_x0000_s1026" style="position:absolute;left:0;text-align:left;margin-left:7.4pt;margin-top:284.2pt;width:25.4pt;height:25.4pt;z-index:251739136" coordorigin="745,77490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">
                <v:oval id="椭圆 99" o:spid="_x0000_s1027" style="position:absolute;left:745;top:7749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" fillcolor="#ffc000" stroked="f" strokeweight="2pt"/>
                <v:shape id="图片 115" o:spid="_x0000_s1028" type="#_x0000_t75" alt="奖章" style="position:absolute;left:835;top:77580;width:329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">
                  <v:imagedata r:id="rId10" o:title="奖章"/>
                  <v:path arrowok="t"/>
                </v:shape>
              </v:group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3387090</wp:posOffset>
                </wp:positionV>
                <wp:extent cx="6505575" cy="0"/>
                <wp:effectExtent l="0" t="0" r="0" b="0"/>
                <wp:wrapNone/>
                <wp:docPr id="8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67ADD" id="直接连接符 288" o:spid="_x0000_s1026" style="position:absolute;left:0;text-align:lef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66.7pt" to="520.0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" strokecolor="#bfbfbf" strokeweight="1pt">
                <v:stroke dashstyle="dash"/>
              </v:lin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2348865</wp:posOffset>
                </wp:positionV>
                <wp:extent cx="5257800" cy="990600"/>
                <wp:effectExtent l="0" t="0" r="0" b="0"/>
                <wp:wrapNone/>
                <wp:docPr id="6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C40DB" w:rsidRDefault="00C023F4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 w:rsidR="00D2579B"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.6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湖南工程职业技术学院        </w:t>
                            </w:r>
                            <w:r w:rsidR="00D2579B"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工程测量（大专</w:t>
                            </w:r>
                            <w:r w:rsidR="00D2579B"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  <w:p w:rsidR="008C40DB" w:rsidRDefault="00C023F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（1）工程应用文写作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（2）测绘基础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（3）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工程制图与识图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（4）普通地质学基础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（5）</w:t>
                            </w:r>
                            <w:r w:rsidR="00C564AF">
                              <w:rPr>
                                <w:rFonts w:ascii="微软雅黑" w:hAnsi="微软雅黑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GNSS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测量；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（6）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工程测量技术；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（7）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数字测图；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（8）控制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测量</w:t>
                            </w:r>
                            <w:r w:rsidR="00C564AF">
                              <w:rPr>
                                <w:rFonts w:ascii="微软雅黑" w:hAnsi="微软雅黑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（9）</w:t>
                            </w:r>
                            <w:r w:rsidR="006F09B3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测量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平差</w:t>
                            </w:r>
                            <w:r w:rsidR="00C564AF">
                              <w:rPr>
                                <w:rFonts w:ascii="微软雅黑" w:hAnsi="微软雅黑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（1</w:t>
                            </w:r>
                            <w:r w:rsidR="00C564AF">
                              <w:rPr>
                                <w:rFonts w:ascii="微软雅黑" w:hAnsi="微软雅黑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0</w:t>
                            </w:r>
                            <w:r w:rsidR="00C564AF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 w:rsidR="00D2579B">
                              <w:rPr>
                                <w:rFonts w:ascii="微软雅黑" w:hAnsi="微软雅黑" w:cs="Arial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计算机应用等</w:t>
                            </w:r>
                            <w:r w:rsidR="00D2579B">
                              <w:rPr>
                                <w:rFonts w:ascii="微软雅黑" w:hAnsi="微软雅黑" w:cs="Arial" w:hint="eastAsia"/>
                                <w:color w:val="7F7F7F" w:themeColor="text1" w:themeTint="80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0" type="#_x0000_t202" style="position:absolute;left:0;text-align:left;margin-left:104.25pt;margin-top:184.95pt;width:414pt;height:78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" filled="f" stroked="f">
                <v:textbox>
                  <w:txbxContent>
                    <w:p w:rsidR="008C40DB" w:rsidRDefault="00C023F4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</w:rPr>
                        <w:t>17</w:t>
                      </w: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.9-20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</w:rPr>
                        <w:t>20</w:t>
                      </w:r>
                      <w:r w:rsidR="00D2579B"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.6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湖南工程职业技术学院        </w:t>
                      </w:r>
                      <w:r w:rsidR="00D2579B"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工程测量（大专</w:t>
                      </w:r>
                      <w:r w:rsidR="00D2579B"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）</w:t>
                      </w:r>
                    </w:p>
                    <w:p w:rsidR="008C40DB" w:rsidRDefault="00C023F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（1）工程应用文写作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（2）测绘基础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（3）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工程制图与识图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；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（4）普通地质学基础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；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（5）</w:t>
                      </w:r>
                      <w:r w:rsidR="00C564AF">
                        <w:rPr>
                          <w:rFonts w:ascii="微软雅黑" w:hAnsi="微软雅黑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GNSS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测量；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（6）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工程测量技术；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（7）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数字测图；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（8）控制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测量</w:t>
                      </w:r>
                      <w:r w:rsidR="00C564AF">
                        <w:rPr>
                          <w:rFonts w:ascii="微软雅黑" w:hAnsi="微软雅黑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、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（9）</w:t>
                      </w:r>
                      <w:r w:rsidR="006F09B3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测量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平差</w:t>
                      </w:r>
                      <w:r w:rsidR="00C564AF">
                        <w:rPr>
                          <w:rFonts w:ascii="微软雅黑" w:hAnsi="微软雅黑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、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（1</w:t>
                      </w:r>
                      <w:r w:rsidR="00C564AF">
                        <w:rPr>
                          <w:rFonts w:ascii="微软雅黑" w:hAnsi="微软雅黑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0</w:t>
                      </w:r>
                      <w:r w:rsidR="00C564AF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）</w:t>
                      </w:r>
                      <w:r w:rsidR="00D2579B">
                        <w:rPr>
                          <w:rFonts w:ascii="微软雅黑" w:hAnsi="微软雅黑" w:cs="Arial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计算机应用等</w:t>
                      </w:r>
                      <w:r w:rsidR="00D2579B">
                        <w:rPr>
                          <w:rFonts w:ascii="微软雅黑" w:hAnsi="微软雅黑" w:cs="Arial" w:hint="eastAsia"/>
                          <w:color w:val="7F7F7F" w:themeColor="text1" w:themeTint="80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2353310</wp:posOffset>
                </wp:positionV>
                <wp:extent cx="322580" cy="322580"/>
                <wp:effectExtent l="0" t="0" r="1270" b="127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36" y="75777"/>
                          <a:chExt cx="508" cy="508"/>
                        </a:xfrm>
                      </wpg:grpSpPr>
                      <wps:wsp>
                        <wps:cNvPr id="112" name="椭圆 99"/>
                        <wps:cNvSpPr/>
                        <wps:spPr>
                          <a:xfrm>
                            <a:off x="636" y="7577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学士帽"/>
                        <wps:cNvSpPr/>
                        <wps:spPr bwMode="auto">
                          <a:xfrm>
                            <a:off x="716" y="75920"/>
                            <a:ext cx="349" cy="22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496FF" id="组合 114" o:spid="_x0000_s1026" style="position:absolute;left:0;text-align:left;margin-left:7.15pt;margin-top:185.3pt;width:25.4pt;height:25.4pt;z-index:251656192" coordorigin="636,75777" coordsize="508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">
                <v:oval id="椭圆 99" o:spid="_x0000_s1027" style="position:absolute;left:636;top:75777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" fillcolor="#ffc000" stroked="f" strokeweight="2pt"/>
                <v:shape id="学士帽" o:spid="_x0000_s1028" style="position:absolute;left:716;top:75920;width:349;height:223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123856,54979;82422,36311;35782,54979;22771,49297;22771,66043;26308,71169;22689,76295;26552,94322;15167,94322;19070,76210;15899,71169;18948,66171;18948,47631;0,39301;83357,0;159842,39814;123856,54979;81486,45794;119099,59208;119099,91716;79575,102182;44687,91716;44687,59208;81486,45794;80998,96202;111332,88256;80998,80268;50705,88256;80998,96202" o:connectangles="0,0,0,0,0,0,0,0,0,0,0,0,0,0,0,0,0,0,0,0,0,0,0,0,0,0,0,0,0"/>
                </v:shape>
              </v:group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2319020</wp:posOffset>
                </wp:positionV>
                <wp:extent cx="952500" cy="419100"/>
                <wp:effectExtent l="0" t="0" r="0" b="0"/>
                <wp:wrapNone/>
                <wp:docPr id="8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D2579B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left:0;text-align:left;margin-left:34.8pt;margin-top:182.6pt;width:75pt;height:3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" filled="f" stroked="f" strokeweight=".5pt">
                <v:textbox>
                  <w:txbxContent>
                    <w:p w:rsidR="008C40DB" w:rsidRDefault="00D2579B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B46405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2122170</wp:posOffset>
                </wp:positionV>
                <wp:extent cx="6505575" cy="0"/>
                <wp:effectExtent l="0" t="0" r="0" b="0"/>
                <wp:wrapNone/>
                <wp:docPr id="8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E1C7" id="直接连接符 31" o:spid="_x0000_s1026" style="position:absolute;left:0;text-align:lef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167.1pt" to="518.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" strokecolor="#bfbfbf" strokeweight="1pt">
                <v:stroke dashstyle="dash"/>
              </v:line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370840</wp:posOffset>
                </wp:positionV>
                <wp:extent cx="161925" cy="171450"/>
                <wp:effectExtent l="0" t="0" r="9525" b="0"/>
                <wp:wrapNone/>
                <wp:docPr id="153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86205" y="1292225"/>
                          <a:ext cx="161925" cy="17145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3D5344E" id="日历" o:spid="_x0000_s1026" style="position:absolute;left:0;text-align:left;margin-left:73.15pt;margin-top:29.2pt;width:12.75pt;height:13.5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590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" path="m442,559r,c471,559,471,559,471,559v30,,45,-29,45,-44c516,471,516,471,516,471v,-15,-15,-29,-45,-29c442,442,442,442,442,442v-30,,-44,14,-44,29c398,515,398,515,398,515v,15,14,44,44,44xm442,471r,c471,471,471,471,471,471v,44,,44,,44c442,515,442,515,442,515r,-44xm442,397r,c471,397,471,397,471,397v30,,45,-14,45,-44c516,324,516,324,516,324v,-30,-15,-44,-45,-44c442,280,442,280,442,280v-30,,-44,14,-44,44c398,353,398,353,398,353v,30,14,44,44,44xm442,324r,c471,324,471,324,471,324v,29,,29,,29c442,353,442,353,442,353r,-29xm516,44r,c442,44,442,44,442,44v,-15,,-15,,-15c442,15,427,,412,v,,-14,15,-14,29c398,44,398,44,398,44v-191,,-191,,-191,c207,29,207,29,207,29,207,15,192,,177,v,,-15,15,-15,29c162,44,162,44,162,44v-73,,-73,,-73,c44,44,,74,,118,,559,,559,,559v,45,44,74,89,74c516,633,516,633,516,633v44,,73,-29,73,-74c589,118,589,118,589,118,589,74,560,44,516,44xm560,559r,c560,574,530,589,516,589v-427,,-427,,-427,c59,589,44,574,44,559v,-353,,-353,,-353c560,206,560,206,560,206r,353xm560,162r,c44,162,44,162,44,162v,-44,,-44,,-44c44,103,59,88,89,88v73,,73,,73,c162,103,162,103,162,103v,15,15,15,15,15c192,118,207,118,207,103v,-15,,-15,,-15c398,88,398,88,398,88v,15,,15,,15c398,118,412,118,412,118v15,,30,,30,-15c442,88,442,88,442,88v74,,74,,74,c530,88,560,103,560,118r,44xm118,397r,c162,397,162,397,162,397v15,,45,-14,45,-44c207,324,207,324,207,324v,-30,-30,-44,-45,-44c118,280,118,280,118,280v-15,,-29,14,-29,44c89,353,89,353,89,353v,30,14,44,29,44xm118,324r,c162,324,162,324,162,324v,29,,29,,29c118,353,118,353,118,353r,-29xm280,397r,c324,397,324,397,324,397v15,,30,-14,30,-44c354,324,354,324,354,324v,-30,-15,-44,-30,-44c280,280,280,280,280,280v-15,,-44,14,-44,44c236,353,236,353,236,353v,30,29,44,44,44xm280,324r,c324,324,324,324,324,324v,29,,29,,29c280,353,280,353,280,353r,-29xm118,559r,c162,559,162,559,162,559v15,,45,-29,45,-44c207,471,207,471,207,471v,-15,-30,-29,-45,-29c118,442,118,442,118,442v-15,,-29,14,-29,29c89,515,89,515,89,515v,15,14,44,29,44xm118,471r,c162,471,162,471,162,471v,44,,44,,44c118,515,118,515,118,515r,-44xm280,559r,c324,559,324,559,324,559v15,,30,-29,30,-44c354,471,354,471,354,471v,-15,-15,-29,-30,-29c280,442,280,442,280,442v-15,,-44,14,-44,29c236,515,236,515,236,515v,15,29,44,44,44xm280,471r,c324,471,324,471,324,471v,44,,44,,44c280,515,280,515,280,515r,-44xe" fillcolor="#ffc000" stroked="f">
                <v:path arrowok="t" o:connecttype="custom" o:connectlocs="274404143,429278349;274404143,339429354;231874404,395489178;257508779,361699736;257508779,395489178;257508779,304872174;300621173,248812621;231874404,248812621;257508779,248812621;274404143,271082732;300621173,33789442;257508779,22270381;231874404,33789442;103120152,0;51851404,33789442;51851404,486105911;343150911,90617004;326255547,429278349;25634374,429278349;326255547,429278349;25634374,124406175;94381142,67578613;120598172,79097944;231874404,79097944;257508779,67578613;326255547,124406175;94381142,304872174;94381142,215023179;51851404,271082732;68746768,248812621;68746768,271082732;163127911,304872174;206240030,248812621;137493536,248812621;163127911,248812621;188762285,271082732;68746768,429278349;120598172,395489178;68746768,339429354;68746768,429278349;94381142,361699736;68746768,361699736;188762285,429278349;188762285,339429354;137493536,395489178;163127911,361699736;163127911,395489178" o:connectangles="0,0,0,0,0,0,0,0,0,0,0,0,0,0,0,0,0,0,0,0,0,0,0,0,0,0,0,0,0,0,0,0,0,0,0,0,0,0,0,0,0,0,0,0,0,0,0"/>
              </v:shape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387985</wp:posOffset>
                </wp:positionV>
                <wp:extent cx="400050" cy="158115"/>
                <wp:effectExtent l="0" t="0" r="0" b="1333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25450" y="1309370"/>
                          <a:ext cx="400050" cy="158115"/>
                        </a:xfrm>
                        <a:prstGeom prst="round2SameRect">
                          <a:avLst>
                            <a:gd name="adj1" fmla="val 43369"/>
                            <a:gd name="adj2" fmla="val 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B693" id="同侧圆角矩形 8" o:spid="_x0000_s1026" style="position:absolute;left:0;text-align:left;margin-left:-2.5pt;margin-top:30.55pt;width:31.5pt;height:12.4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5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" path="m68573,l331477,v37872,,68573,30701,68573,68573l400050,158115r,l,158115r,l,68573c,30701,30701,,68573,xe" fillcolor="#404040 [2429]" stroked="f" strokeweight="2pt">
                <v:path arrowok="t" o:connecttype="custom" o:connectlocs="68573,0;331477,0;400050,68573;400050,158115;400050,158115;0,158115;0,158115;0,68573;68573,0" o:connectangles="0,0,0,0,0,0,0,0,0"/>
              </v:shape>
            </w:pict>
          </mc:Fallback>
        </mc:AlternateContent>
      </w:r>
      <w:r w:rsidR="00D2579B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1317625</wp:posOffset>
                </wp:positionV>
                <wp:extent cx="322580" cy="322580"/>
                <wp:effectExtent l="0" t="0" r="127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1447" y="71697"/>
                          <a:chExt cx="508" cy="508"/>
                        </a:xfrm>
                      </wpg:grpSpPr>
                      <wps:wsp>
                        <wps:cNvPr id="124" name="椭圆 99"/>
                        <wps:cNvSpPr/>
                        <wps:spPr>
                          <a:xfrm>
                            <a:off x="1447" y="7169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身份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47" y="71797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126C4E" id="组合 127" o:spid="_x0000_s1026" style="position:absolute;left:0;text-align:left;margin-left:5.65pt;margin-top:103.75pt;width:25.4pt;height:25.4pt;z-index:251830272" coordorigin="1447,71697" coordsize="508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">
                <v:oval id="椭圆 99" o:spid="_x0000_s1027" style="position:absolute;left:1447;top:71697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" fillcolor="#ffc000" stroked="f" strokeweight="2pt"/>
                <v:shape id="图片 126" o:spid="_x0000_s1028" type="#_x0000_t75" alt="身份" style="position:absolute;left:1547;top:71797;width:308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">
                  <v:imagedata r:id="rId12" o:title="身份"/>
                  <v:path arrowok="t"/>
                </v:shape>
              </v:group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1282700</wp:posOffset>
                </wp:positionV>
                <wp:extent cx="952500" cy="419100"/>
                <wp:effectExtent l="0" t="0" r="0" b="0"/>
                <wp:wrapNone/>
                <wp:docPr id="8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220408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40DB" w:rsidRDefault="00D2579B"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left:0;text-align:left;margin-left:33.3pt;margin-top:101pt;width:75pt;height:3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" filled="f" stroked="f" strokeweight=".5pt">
                <v:textbox>
                  <w:txbxContent>
                    <w:p w:rsidR="008C40DB" w:rsidRDefault="00D2579B">
                      <w:pPr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1299210</wp:posOffset>
                </wp:positionV>
                <wp:extent cx="5314950" cy="1029335"/>
                <wp:effectExtent l="0" t="0" r="0" b="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2220595"/>
                          <a:ext cx="5314950" cy="102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C40DB" w:rsidRDefault="00703C54">
                            <w:pPr>
                              <w:jc w:val="left"/>
                              <w:rPr>
                                <w:rFonts w:ascii="微软雅黑" w:hAnsi="微软雅黑" w:cs="微软雅黑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2017.12</w:t>
                            </w:r>
                            <w:r w:rsidR="00D2579B"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月-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018.10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月   民有人力</w:t>
                            </w:r>
                            <w:r w:rsidR="00D2579B">
                              <w:rPr>
                                <w:rFonts w:ascii="微软雅黑" w:hAnsi="微软雅黑" w:cs="微软雅黑" w:hint="eastAsia"/>
                                <w:b/>
                                <w:color w:val="404040" w:themeColor="text1" w:themeTint="BF"/>
                                <w:kern w:val="0"/>
                                <w:szCs w:val="21"/>
                                <w:lang w:val="zh-CN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              兼职招聘员</w:t>
                            </w:r>
                          </w:p>
                          <w:p w:rsidR="008C40DB" w:rsidRDefault="00703C54">
                            <w:pPr>
                              <w:pStyle w:val="Style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firstLineChars="0" w:hanging="220"/>
                              <w:jc w:val="left"/>
                              <w:rPr>
                                <w:rFonts w:ascii="微软雅黑" w:hAns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（1）负责给求职人员提供工作</w:t>
                            </w:r>
                          </w:p>
                          <w:p w:rsidR="00703C54" w:rsidRDefault="006F09B3">
                            <w:pPr>
                              <w:pStyle w:val="Style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="220" w:firstLineChars="0" w:hanging="220"/>
                              <w:jc w:val="left"/>
                              <w:rPr>
                                <w:rFonts w:ascii="微软雅黑" w:hAnsi="微软雅黑" w:cs="微软雅黑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 w:rsidR="00703C54">
                              <w:rPr>
                                <w:rFonts w:ascii="微软雅黑" w:hAnsi="微软雅黑" w:cs="微软雅黑" w:hint="eastAsia"/>
                                <w:color w:val="7F7F7F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给在校学生·提供假期勤工俭学的工作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09.8pt;margin-top:102.3pt;width:418.5pt;height:8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" filled="f" stroked="f">
                <v:textbox>
                  <w:txbxContent>
                    <w:p w:rsidR="008C40DB" w:rsidRDefault="00703C54">
                      <w:pPr>
                        <w:jc w:val="left"/>
                        <w:rPr>
                          <w:rFonts w:ascii="微软雅黑" w:hAnsi="微软雅黑" w:cs="微软雅黑" w:hint="eastAsia"/>
                          <w:b/>
                          <w:color w:val="404040" w:themeColor="text1" w:themeTint="BF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2017.12</w:t>
                      </w:r>
                      <w:r w:rsidR="00D2579B"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月-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2</w:t>
                      </w:r>
                      <w:r>
                        <w:rPr>
                          <w:rFonts w:ascii="微软雅黑" w:hAnsi="微软雅黑" w:cs="微软雅黑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018.10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月   民有人力</w:t>
                      </w:r>
                      <w:r w:rsidR="00D2579B">
                        <w:rPr>
                          <w:rFonts w:ascii="微软雅黑" w:hAnsi="微软雅黑" w:cs="微软雅黑" w:hint="eastAsia"/>
                          <w:b/>
                          <w:color w:val="404040" w:themeColor="text1" w:themeTint="BF"/>
                          <w:kern w:val="0"/>
                          <w:szCs w:val="21"/>
                          <w:lang w:val="zh-CN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              兼职招聘员</w:t>
                      </w:r>
                    </w:p>
                    <w:p w:rsidR="008C40DB" w:rsidRDefault="00703C54">
                      <w:pPr>
                        <w:pStyle w:val="Style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firstLineChars="0" w:hanging="220"/>
                        <w:jc w:val="left"/>
                        <w:rPr>
                          <w:rFonts w:ascii="微软雅黑" w:hAns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（1）负责给求职人员提供工作</w:t>
                      </w:r>
                    </w:p>
                    <w:p w:rsidR="00703C54" w:rsidRDefault="006F09B3">
                      <w:pPr>
                        <w:pStyle w:val="Style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="220" w:firstLineChars="0" w:hanging="220"/>
                        <w:jc w:val="left"/>
                        <w:rPr>
                          <w:rFonts w:ascii="微软雅黑" w:hAnsi="微软雅黑" w:cs="微软雅黑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 w:rsidR="00703C54">
                        <w:rPr>
                          <w:rFonts w:ascii="微软雅黑" w:hAnsi="微软雅黑" w:cs="微软雅黑" w:hint="eastAsia"/>
                          <w:color w:val="7F7F7F" w:themeColor="text1" w:themeTint="80"/>
                          <w:kern w:val="0"/>
                          <w:sz w:val="20"/>
                          <w:szCs w:val="20"/>
                          <w:lang w:val="zh-CN"/>
                        </w:rPr>
                        <w:t>给在校学生·提供假期勤工俭学的工作</w:t>
                      </w:r>
                    </w:p>
                  </w:txbxContent>
                </v:textbox>
              </v:shape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960120</wp:posOffset>
                </wp:positionV>
                <wp:extent cx="650494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1881505"/>
                          <a:ext cx="6504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5731" id="直接连接符 15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75.6pt" to="516.2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" strokecolor="#d8d8d8 [2732]" strokeweight="2.25pt"/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6315075</wp:posOffset>
                </wp:positionV>
                <wp:extent cx="89535" cy="1259840"/>
                <wp:effectExtent l="0" t="0" r="5715" b="1651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A7C25" id="矩形 158" o:spid="_x0000_s1026" style="position:absolute;left:0;text-align:left;margin-left:552.45pt;margin-top:497.25pt;width:7.05pt;height:9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" fillcolor="#ffc000" stroked="f" strokeweight="2pt"/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2743200</wp:posOffset>
                </wp:positionV>
                <wp:extent cx="89535" cy="2700020"/>
                <wp:effectExtent l="0" t="0" r="5715" b="508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6490" y="3679825"/>
                          <a:ext cx="89535" cy="2700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4276E" id="矩形 142" o:spid="_x0000_s1026" style="position:absolute;left:0;text-align:left;margin-left:552.45pt;margin-top:3in;width:7.05pt;height:212.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" fillcolor="#ffc000" stroked="f" strokeweight="2pt"/>
            </w:pict>
          </mc:Fallback>
        </mc:AlternateContent>
      </w:r>
      <w:r w:rsidR="00D257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7167245</wp:posOffset>
                </wp:positionH>
                <wp:positionV relativeFrom="paragraph">
                  <wp:posOffset>2568575</wp:posOffset>
                </wp:positionV>
                <wp:extent cx="89535" cy="2683510"/>
                <wp:effectExtent l="0" t="0" r="5715" b="25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68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8C028" id="矩形 143" o:spid="_x0000_s1026" style="position:absolute;left:0;text-align:left;margin-left:564.35pt;margin-top:202.25pt;width:7.05pt;height:2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" fillcolor="#ffc000" stroked="f" strokeweight="2pt"/>
            </w:pict>
          </mc:Fallback>
        </mc:AlternateContent>
      </w:r>
    </w:p>
    <w:sectPr w:rsidR="008C40DB">
      <w:pgSz w:w="11906" w:h="16838"/>
      <w:pgMar w:top="720" w:right="720" w:bottom="720" w:left="72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CA53"/>
    <w:multiLevelType w:val="singleLevel"/>
    <w:tmpl w:val="597CCA53"/>
    <w:lvl w:ilvl="0">
      <w:start w:val="1"/>
      <w:numFmt w:val="bullet"/>
      <w:lvlText w:val="•"/>
      <w:lvlJc w:val="left"/>
      <w:pPr>
        <w:ind w:left="420" w:hanging="420"/>
      </w:pPr>
      <w:rPr>
        <w:rFonts w:ascii="Bodoni MT Black" w:hAnsi="Bodoni MT Black" w:cs="Bodoni MT Blac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A7F75"/>
    <w:rsid w:val="00022B39"/>
    <w:rsid w:val="000A75E5"/>
    <w:rsid w:val="002010FD"/>
    <w:rsid w:val="00273877"/>
    <w:rsid w:val="0038764A"/>
    <w:rsid w:val="003A54F2"/>
    <w:rsid w:val="003F015A"/>
    <w:rsid w:val="00433C97"/>
    <w:rsid w:val="00444657"/>
    <w:rsid w:val="004B53B2"/>
    <w:rsid w:val="004F6628"/>
    <w:rsid w:val="00514B12"/>
    <w:rsid w:val="005D1CD5"/>
    <w:rsid w:val="006F09B3"/>
    <w:rsid w:val="00703C54"/>
    <w:rsid w:val="00722022"/>
    <w:rsid w:val="0073272F"/>
    <w:rsid w:val="0078236F"/>
    <w:rsid w:val="008A2313"/>
    <w:rsid w:val="008C40DB"/>
    <w:rsid w:val="00A74945"/>
    <w:rsid w:val="00AA1A3F"/>
    <w:rsid w:val="00B35F28"/>
    <w:rsid w:val="00B46405"/>
    <w:rsid w:val="00C023F4"/>
    <w:rsid w:val="00C03B17"/>
    <w:rsid w:val="00C14F11"/>
    <w:rsid w:val="00C564AF"/>
    <w:rsid w:val="00CA7DC5"/>
    <w:rsid w:val="00CC45A2"/>
    <w:rsid w:val="00D2579B"/>
    <w:rsid w:val="00D47D03"/>
    <w:rsid w:val="00D93420"/>
    <w:rsid w:val="00E23F00"/>
    <w:rsid w:val="00FC6E3E"/>
    <w:rsid w:val="04393E69"/>
    <w:rsid w:val="045B23AF"/>
    <w:rsid w:val="046177EA"/>
    <w:rsid w:val="0E234B5D"/>
    <w:rsid w:val="0EA957A2"/>
    <w:rsid w:val="1532014A"/>
    <w:rsid w:val="1BEA7F75"/>
    <w:rsid w:val="21176E64"/>
    <w:rsid w:val="2845752B"/>
    <w:rsid w:val="28D065D5"/>
    <w:rsid w:val="2B7A01E7"/>
    <w:rsid w:val="303F2580"/>
    <w:rsid w:val="39427DC0"/>
    <w:rsid w:val="3B5A3872"/>
    <w:rsid w:val="44CC6C35"/>
    <w:rsid w:val="45FA3FDB"/>
    <w:rsid w:val="4B26012A"/>
    <w:rsid w:val="4E5C341C"/>
    <w:rsid w:val="51196DCE"/>
    <w:rsid w:val="513F42D0"/>
    <w:rsid w:val="5A107879"/>
    <w:rsid w:val="60023563"/>
    <w:rsid w:val="61C07290"/>
    <w:rsid w:val="708F3CAD"/>
    <w:rsid w:val="71B46C38"/>
    <w:rsid w:val="74DA53D2"/>
    <w:rsid w:val="764D6BFB"/>
    <w:rsid w:val="766D61E4"/>
    <w:rsid w:val="77591909"/>
    <w:rsid w:val="7B4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069D16"/>
  <w15:docId w15:val="{FFE31CC9-4F8B-42FB-8865-08DB3C49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_Style 5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styleId="aa">
    <w:name w:val="Hyperlink"/>
    <w:basedOn w:val="a0"/>
    <w:rsid w:val="00B46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4494;&#21019;&#24847;&#31616;&#21382;&#27169;&#26495;%20&#31616;&#27905;&#39118;&#26684;JM0064&#21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微创意简历模板 简洁风格JM0064号.doc</Template>
  <TotalTime>72</TotalTime>
  <Pages>1</Pages>
  <Words>6</Words>
  <Characters>37</Characters>
  <Application>Microsoft Office Word</Application>
  <DocSecurity>0</DocSecurity>
  <Lines>1</Lines>
  <Paragraphs>1</Paragraphs>
  <ScaleCrop>false</ScaleCrop>
  <Company>SF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伍宇航(YuhangWu)-顺丰科技</cp:lastModifiedBy>
  <cp:revision>9</cp:revision>
  <cp:lastPrinted>2020-03-11T11:20:00Z</cp:lastPrinted>
  <dcterms:created xsi:type="dcterms:W3CDTF">2017-07-29T10:17:00Z</dcterms:created>
  <dcterms:modified xsi:type="dcterms:W3CDTF">2020-03-11T11:22:00Z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1414040755_37521.doc</vt:lpwstr>
  </property>
  <property fmtid="{D5CDD505-2E9C-101B-9397-08002B2CF9AE}" pid="3" name="fileid">
    <vt:lpwstr>513531</vt:lpwstr>
  </property>
  <property fmtid="{D5CDD505-2E9C-101B-9397-08002B2CF9AE}" pid="4" name="KSOProductBuildVer">
    <vt:lpwstr>2052-10.1.0.7520</vt:lpwstr>
  </property>
</Properties>
</file>